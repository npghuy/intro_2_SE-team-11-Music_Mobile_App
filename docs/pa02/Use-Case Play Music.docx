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C358" w14:textId="2BFF9A96" w:rsidR="00000000" w:rsidRDefault="00C41536">
      <w:pPr>
        <w:pStyle w:val="Title"/>
        <w:jc w:val="right"/>
      </w:pPr>
      <w:r>
        <w:t>Music Mobile App</w:t>
      </w:r>
      <w:fldSimple w:instr=" SUBJECT  \* MERGEFORMAT "/>
    </w:p>
    <w:p w14:paraId="14E3E5C2" w14:textId="4DAB626A" w:rsidR="00000000" w:rsidRDefault="00000000">
      <w:pPr>
        <w:pStyle w:val="Title"/>
        <w:jc w:val="right"/>
      </w:pPr>
      <w:fldSimple w:instr="title  \* Mergeformat ">
        <w:r>
          <w:t xml:space="preserve">Use-Case Specification: Use-Case </w:t>
        </w:r>
      </w:fldSimple>
      <w:r w:rsidR="00C41536">
        <w:t>Play Music</w:t>
      </w:r>
    </w:p>
    <w:p w14:paraId="05F1EE57" w14:textId="77777777" w:rsidR="00000000" w:rsidRDefault="00000000">
      <w:pPr>
        <w:pStyle w:val="Title"/>
        <w:jc w:val="right"/>
      </w:pPr>
    </w:p>
    <w:p w14:paraId="2D512F30" w14:textId="57A1B9EB" w:rsidR="00000000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1E8C0507" w14:textId="77777777" w:rsidR="00000000" w:rsidRDefault="00000000"/>
    <w:p w14:paraId="57A0B6A7" w14:textId="77777777" w:rsidR="00000000" w:rsidRDefault="00000000"/>
    <w:p w14:paraId="4B8C1450" w14:textId="77777777" w:rsidR="00000000" w:rsidRDefault="00000000">
      <w:pPr>
        <w:pStyle w:val="BodyText"/>
      </w:pPr>
    </w:p>
    <w:p w14:paraId="57F40D43" w14:textId="77777777" w:rsidR="00000000" w:rsidRDefault="00000000">
      <w:pPr>
        <w:pStyle w:val="BodyText"/>
      </w:pPr>
    </w:p>
    <w:p w14:paraId="48ADB920" w14:textId="77777777" w:rsidR="00000000" w:rsidRDefault="00000000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BA3EF25" w14:textId="77777777" w:rsidR="00000000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68E5253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B1A3535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7781921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568EFF7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CA9C91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414A7D4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9D288B3" w14:textId="508F1182" w:rsidR="00000000" w:rsidRDefault="00C41536">
            <w:pPr>
              <w:pStyle w:val="Tabletext"/>
            </w:pPr>
            <w:r>
              <w:t>25/11/2022</w:t>
            </w:r>
          </w:p>
        </w:tc>
        <w:tc>
          <w:tcPr>
            <w:tcW w:w="1152" w:type="dxa"/>
          </w:tcPr>
          <w:p w14:paraId="5CD31850" w14:textId="1255270F" w:rsidR="00000000" w:rsidRDefault="00C4153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958945F" w14:textId="2BDF80CD" w:rsidR="00000000" w:rsidRDefault="00F34EB2">
            <w:pPr>
              <w:pStyle w:val="Tabletext"/>
            </w:pPr>
            <w:r w:rsidRPr="00F34EB2">
              <w:t>Initial Draft</w:t>
            </w:r>
          </w:p>
        </w:tc>
        <w:tc>
          <w:tcPr>
            <w:tcW w:w="2304" w:type="dxa"/>
          </w:tcPr>
          <w:p w14:paraId="4640DC26" w14:textId="79247CE6" w:rsidR="00000000" w:rsidRDefault="00C41536">
            <w:pPr>
              <w:pStyle w:val="Tabletext"/>
            </w:pPr>
            <w:r>
              <w:t>Trần Thị Tuyết Nhung</w:t>
            </w:r>
          </w:p>
        </w:tc>
      </w:tr>
      <w:tr w:rsidR="00000000" w14:paraId="6C457EB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1B45CE9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5F5D5439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1A74F908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14827815" w14:textId="77777777" w:rsidR="00000000" w:rsidRDefault="00000000">
            <w:pPr>
              <w:pStyle w:val="Tabletext"/>
            </w:pPr>
          </w:p>
        </w:tc>
      </w:tr>
      <w:tr w:rsidR="00000000" w14:paraId="4CC8CFB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11C12F2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6D0F922C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09678E09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64C0A00C" w14:textId="77777777" w:rsidR="00000000" w:rsidRDefault="00000000">
            <w:pPr>
              <w:pStyle w:val="Tabletext"/>
            </w:pPr>
          </w:p>
        </w:tc>
      </w:tr>
      <w:tr w:rsidR="00000000" w14:paraId="7930F73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ED573C6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6DC75A07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13D5BC5A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09A77B47" w14:textId="77777777" w:rsidR="00000000" w:rsidRDefault="00000000">
            <w:pPr>
              <w:pStyle w:val="Tabletext"/>
            </w:pPr>
          </w:p>
        </w:tc>
      </w:tr>
    </w:tbl>
    <w:p w14:paraId="668890BB" w14:textId="77777777" w:rsidR="00000000" w:rsidRDefault="00000000"/>
    <w:p w14:paraId="2025461A" w14:textId="77777777" w:rsidR="00000000" w:rsidRDefault="00000000">
      <w:pPr>
        <w:pStyle w:val="Title"/>
      </w:pPr>
      <w:r>
        <w:br w:type="page"/>
        <w:t>Table of Contents</w:t>
      </w:r>
    </w:p>
    <w:p w14:paraId="563D678F" w14:textId="1D5776C7" w:rsidR="00FB192E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192E">
        <w:rPr>
          <w:noProof/>
        </w:rPr>
        <w:t>1.</w:t>
      </w:r>
      <w:r w:rsidR="00FB192E">
        <w:rPr>
          <w:rFonts w:ascii="Calibri" w:hAnsi="Calibri"/>
          <w:noProof/>
          <w:sz w:val="22"/>
          <w:szCs w:val="22"/>
        </w:rPr>
        <w:tab/>
      </w:r>
      <w:r w:rsidR="00FB192E">
        <w:rPr>
          <w:noProof/>
        </w:rPr>
        <w:t>Use-Case Play Music</w:t>
      </w:r>
      <w:r w:rsidR="00FB192E">
        <w:rPr>
          <w:noProof/>
        </w:rPr>
        <w:tab/>
      </w:r>
      <w:r w:rsidR="00FB192E">
        <w:rPr>
          <w:noProof/>
        </w:rPr>
        <w:fldChar w:fldCharType="begin"/>
      </w:r>
      <w:r w:rsidR="00FB192E">
        <w:rPr>
          <w:noProof/>
        </w:rPr>
        <w:instrText xml:space="preserve"> PAGEREF _Toc120234046 \h </w:instrText>
      </w:r>
      <w:r w:rsidR="00FB192E">
        <w:rPr>
          <w:noProof/>
        </w:rPr>
      </w:r>
      <w:r w:rsidR="00FB192E">
        <w:rPr>
          <w:noProof/>
        </w:rPr>
        <w:fldChar w:fldCharType="separate"/>
      </w:r>
      <w:r w:rsidR="00FB192E">
        <w:rPr>
          <w:noProof/>
        </w:rPr>
        <w:t>4</w:t>
      </w:r>
      <w:r w:rsidR="00FB192E">
        <w:rPr>
          <w:noProof/>
        </w:rPr>
        <w:fldChar w:fldCharType="end"/>
      </w:r>
    </w:p>
    <w:p w14:paraId="0CBAB843" w14:textId="1F706E43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B979C" w14:textId="03E97D3E" w:rsidR="00FB192E" w:rsidRDefault="00FB192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4417E" w14:textId="6B007411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C16880" w14:textId="5A8921DE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D2B55E" w14:textId="326029D6" w:rsidR="00FB192E" w:rsidRDefault="00FB192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499D6" w14:textId="042A27DF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Interface should be easy for first time users to use.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E738C" w14:textId="7642ED0D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time no more than 10 seconds.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37C4E" w14:textId="108DB1D0" w:rsidR="00FB192E" w:rsidRDefault="00FB192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7489E4" w14:textId="03497A89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Open the Music Mobile App.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DAA33A" w14:textId="7B4E3745" w:rsidR="00FB192E" w:rsidRDefault="00FB192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4D924" w14:textId="20C52DCC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Stop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AF14D" w14:textId="75F8A0A4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View information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7EBCB" w14:textId="40E909A4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Recommend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D95E6" w14:textId="56101D3A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Back-ward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9C7982" w14:textId="128E4781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5.5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For-ward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E7215" w14:textId="5868A4A7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5.6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Rate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B3ACA" w14:textId="16EAE621" w:rsidR="00FB192E" w:rsidRDefault="00FB192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2B22D5" w14:textId="78CD9D1D" w:rsidR="00FB192E" w:rsidRDefault="00FB192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Rate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91D128" w14:textId="08E44237" w:rsidR="00000000" w:rsidRDefault="00000000" w:rsidP="00C41536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Use-Case </w:t>
        </w:r>
      </w:fldSimple>
      <w:bookmarkStart w:id="0" w:name="_Toc423410237"/>
      <w:bookmarkStart w:id="1" w:name="_Toc425054503"/>
      <w:r w:rsidR="00C41536">
        <w:t>Play Music</w:t>
      </w:r>
      <w:r>
        <w:t xml:space="preserve"> </w:t>
      </w:r>
      <w:bookmarkEnd w:id="0"/>
      <w:bookmarkEnd w:id="1"/>
    </w:p>
    <w:p w14:paraId="27AB70ED" w14:textId="25ADA36A" w:rsidR="00000000" w:rsidRDefault="00000000">
      <w:pPr>
        <w:pStyle w:val="Heading1"/>
      </w:pPr>
      <w:bookmarkStart w:id="2" w:name="_Toc423410238"/>
      <w:bookmarkStart w:id="3" w:name="_Toc425054504"/>
      <w:bookmarkStart w:id="4" w:name="_Toc120234046"/>
      <w:r>
        <w:t xml:space="preserve">Use-Case </w:t>
      </w:r>
      <w:r w:rsidR="00C41536">
        <w:t>Play Music</w:t>
      </w:r>
      <w:bookmarkEnd w:id="4"/>
      <w:r>
        <w:t xml:space="preserve"> </w:t>
      </w:r>
    </w:p>
    <w:p w14:paraId="77180158" w14:textId="19A50B65" w:rsidR="00000000" w:rsidRDefault="00000000">
      <w:pPr>
        <w:pStyle w:val="Heading2"/>
      </w:pPr>
      <w:bookmarkStart w:id="5" w:name="_Toc120234047"/>
      <w:r>
        <w:t>Brief Description</w:t>
      </w:r>
      <w:bookmarkEnd w:id="2"/>
      <w:bookmarkEnd w:id="3"/>
      <w:bookmarkEnd w:id="5"/>
    </w:p>
    <w:p w14:paraId="6E76EE0B" w14:textId="77777777" w:rsidR="007B1ECA" w:rsidRDefault="007B1ECA" w:rsidP="007B1ECA">
      <w:r>
        <w:t>This use case works when the user wants to listen to a song in the Music Mobile App.</w:t>
      </w:r>
    </w:p>
    <w:p w14:paraId="51DC30D4" w14:textId="77777777" w:rsidR="00000000" w:rsidRDefault="00000000">
      <w:pPr>
        <w:pStyle w:val="Heading1"/>
        <w:widowControl/>
      </w:pPr>
      <w:bookmarkStart w:id="6" w:name="_Toc423410239"/>
      <w:bookmarkStart w:id="7" w:name="_Toc425054505"/>
      <w:bookmarkStart w:id="8" w:name="_Toc120234048"/>
      <w:r>
        <w:t>Flow of Events</w:t>
      </w:r>
      <w:bookmarkEnd w:id="6"/>
      <w:bookmarkEnd w:id="7"/>
      <w:bookmarkEnd w:id="8"/>
    </w:p>
    <w:p w14:paraId="074A1F0B" w14:textId="6339E57B" w:rsidR="00000000" w:rsidRDefault="00000000">
      <w:pPr>
        <w:pStyle w:val="Heading2"/>
        <w:widowControl/>
      </w:pPr>
      <w:bookmarkStart w:id="9" w:name="_Toc423410240"/>
      <w:bookmarkStart w:id="10" w:name="_Toc425054506"/>
      <w:bookmarkStart w:id="11" w:name="_Toc120234049"/>
      <w:r>
        <w:t>Basic Flow</w:t>
      </w:r>
      <w:bookmarkEnd w:id="9"/>
      <w:bookmarkEnd w:id="10"/>
      <w:bookmarkEnd w:id="11"/>
      <w:r>
        <w:t xml:space="preserve"> </w:t>
      </w:r>
    </w:p>
    <w:p w14:paraId="1A5A7721" w14:textId="4C31B763" w:rsidR="007B1ECA" w:rsidRDefault="007B1ECA" w:rsidP="007B1ECA">
      <w:pPr>
        <w:ind w:firstLine="720"/>
      </w:pPr>
      <w:r>
        <w:t>1.</w:t>
      </w:r>
      <w:r>
        <w:tab/>
      </w:r>
      <w:r>
        <w:t xml:space="preserve">User opens the </w:t>
      </w:r>
      <w:r>
        <w:t>Music Mobile App</w:t>
      </w:r>
      <w:r>
        <w:t>.</w:t>
      </w:r>
    </w:p>
    <w:p w14:paraId="1B98ECC1" w14:textId="7487B41A" w:rsidR="007B1ECA" w:rsidRDefault="007B1ECA" w:rsidP="007B1ECA">
      <w:pPr>
        <w:ind w:firstLine="720"/>
      </w:pPr>
      <w:r>
        <w:t>2.</w:t>
      </w:r>
      <w:r>
        <w:tab/>
      </w:r>
      <w:r>
        <w:t>Select the song want to listen.</w:t>
      </w:r>
    </w:p>
    <w:p w14:paraId="2A010385" w14:textId="60EDFC09" w:rsidR="007B1ECA" w:rsidRPr="007B1ECA" w:rsidRDefault="007B1ECA" w:rsidP="007B1ECA">
      <w:pPr>
        <w:ind w:firstLine="720"/>
      </w:pPr>
      <w:r>
        <w:t>3.</w:t>
      </w:r>
      <w:r>
        <w:tab/>
      </w:r>
      <w:r>
        <w:t>System play music.</w:t>
      </w:r>
    </w:p>
    <w:p w14:paraId="49F6FD8B" w14:textId="1515503F" w:rsidR="00000000" w:rsidRDefault="00000000">
      <w:pPr>
        <w:pStyle w:val="Heading2"/>
        <w:widowControl/>
      </w:pPr>
      <w:bookmarkStart w:id="12" w:name="_Toc423410241"/>
      <w:bookmarkStart w:id="13" w:name="_Toc425054507"/>
      <w:bookmarkStart w:id="14" w:name="_Toc120234050"/>
      <w:r>
        <w:t>Alternative Flows</w:t>
      </w:r>
      <w:bookmarkEnd w:id="12"/>
      <w:bookmarkEnd w:id="13"/>
      <w:bookmarkEnd w:id="14"/>
    </w:p>
    <w:p w14:paraId="6DB42BAB" w14:textId="2F26C40F" w:rsidR="007B1ECA" w:rsidRPr="007B1ECA" w:rsidRDefault="004E3701" w:rsidP="007B1ECA">
      <w:r w:rsidRPr="004E3701">
        <w:t xml:space="preserve">There are no </w:t>
      </w:r>
      <w:r>
        <w:t>alternative flow</w:t>
      </w:r>
      <w:r w:rsidRPr="004E3701">
        <w:t xml:space="preserve"> associated with this use case.</w:t>
      </w:r>
    </w:p>
    <w:p w14:paraId="3A973155" w14:textId="77777777" w:rsidR="00000000" w:rsidRDefault="00000000">
      <w:pPr>
        <w:pStyle w:val="Heading1"/>
      </w:pPr>
      <w:bookmarkStart w:id="15" w:name="_Toc423410251"/>
      <w:bookmarkStart w:id="16" w:name="_Toc425054510"/>
      <w:bookmarkStart w:id="17" w:name="_Toc120234051"/>
      <w:r>
        <w:t>Special Requirements</w:t>
      </w:r>
      <w:bookmarkEnd w:id="15"/>
      <w:bookmarkEnd w:id="16"/>
      <w:bookmarkEnd w:id="17"/>
    </w:p>
    <w:p w14:paraId="71C23E4F" w14:textId="4697BC62" w:rsidR="00000000" w:rsidRDefault="004E3701" w:rsidP="004E3701">
      <w:pPr>
        <w:pStyle w:val="Heading2"/>
        <w:widowControl/>
      </w:pPr>
      <w:bookmarkStart w:id="18" w:name="_Toc120234052"/>
      <w:r>
        <w:t>I</w:t>
      </w:r>
      <w:r>
        <w:t>nterface</w:t>
      </w:r>
      <w:r w:rsidRPr="00603509">
        <w:t xml:space="preserve"> should be easy for first time users to use.</w:t>
      </w:r>
      <w:bookmarkEnd w:id="18"/>
    </w:p>
    <w:p w14:paraId="4622E699" w14:textId="4EAD6E7F" w:rsidR="004E3701" w:rsidRPr="004E3701" w:rsidRDefault="004E3701" w:rsidP="004E3701">
      <w:pPr>
        <w:pStyle w:val="Heading2"/>
      </w:pPr>
      <w:bookmarkStart w:id="19" w:name="_Toc120230327"/>
      <w:bookmarkStart w:id="20" w:name="_Toc120234053"/>
      <w:r>
        <w:t xml:space="preserve">Response time </w:t>
      </w:r>
      <w:r w:rsidRPr="00603509">
        <w:t xml:space="preserve">no more than </w:t>
      </w:r>
      <w:bookmarkEnd w:id="19"/>
      <w:r>
        <w:t>10 seconds.</w:t>
      </w:r>
      <w:bookmarkEnd w:id="20"/>
    </w:p>
    <w:p w14:paraId="43DD4A9E" w14:textId="77777777" w:rsidR="00000000" w:rsidRDefault="00000000">
      <w:pPr>
        <w:pStyle w:val="Heading1"/>
        <w:widowControl/>
      </w:pPr>
      <w:bookmarkStart w:id="21" w:name="_Toc423410253"/>
      <w:bookmarkStart w:id="22" w:name="_Toc425054512"/>
      <w:bookmarkStart w:id="23" w:name="_Toc120234054"/>
      <w:r>
        <w:t>Preconditions</w:t>
      </w:r>
      <w:bookmarkEnd w:id="21"/>
      <w:bookmarkEnd w:id="22"/>
      <w:bookmarkEnd w:id="23"/>
    </w:p>
    <w:p w14:paraId="4477FBCB" w14:textId="3556CB23" w:rsidR="00000000" w:rsidRDefault="004E3701">
      <w:pPr>
        <w:pStyle w:val="Heading2"/>
        <w:widowControl/>
      </w:pPr>
      <w:bookmarkStart w:id="24" w:name="_Toc120234055"/>
      <w:r>
        <w:t>Open the Music Mobile App.</w:t>
      </w:r>
      <w:bookmarkEnd w:id="24"/>
    </w:p>
    <w:p w14:paraId="12AFAD10" w14:textId="7B2CFC2B" w:rsidR="00000000" w:rsidRDefault="00000000" w:rsidP="00E60A6A">
      <w:pPr>
        <w:pStyle w:val="Heading1"/>
        <w:widowControl/>
      </w:pPr>
      <w:bookmarkStart w:id="25" w:name="_Toc423410255"/>
      <w:bookmarkStart w:id="26" w:name="_Toc425054514"/>
      <w:bookmarkStart w:id="27" w:name="_Toc120234056"/>
      <w:r>
        <w:t>Postconditions</w:t>
      </w:r>
      <w:bookmarkEnd w:id="25"/>
      <w:bookmarkEnd w:id="26"/>
      <w:bookmarkEnd w:id="27"/>
    </w:p>
    <w:p w14:paraId="747ECFFF" w14:textId="2DC870C9" w:rsidR="004E3701" w:rsidRDefault="004E3701" w:rsidP="004E3701">
      <w:pPr>
        <w:pStyle w:val="Heading2"/>
      </w:pPr>
      <w:bookmarkStart w:id="28" w:name="_Toc120234057"/>
      <w:r>
        <w:t>Stop song</w:t>
      </w:r>
      <w:bookmarkEnd w:id="28"/>
    </w:p>
    <w:p w14:paraId="7D9B9945" w14:textId="5CF58F0A" w:rsidR="00E60A6A" w:rsidRDefault="00E60A6A" w:rsidP="00E60A6A">
      <w:r w:rsidRPr="00E60A6A">
        <w:t>Users can stop playing music whenever they don't want to listen anymore.</w:t>
      </w:r>
    </w:p>
    <w:p w14:paraId="537D6067" w14:textId="549B59D2" w:rsidR="00E60A6A" w:rsidRDefault="00E60A6A" w:rsidP="00E60A6A">
      <w:pPr>
        <w:pStyle w:val="Heading2"/>
      </w:pPr>
      <w:bookmarkStart w:id="29" w:name="_Toc120234058"/>
      <w:r>
        <w:t>View information song</w:t>
      </w:r>
      <w:bookmarkEnd w:id="29"/>
    </w:p>
    <w:p w14:paraId="66D1B763" w14:textId="2922E50F" w:rsidR="00FB192E" w:rsidRPr="00FB192E" w:rsidRDefault="00FB192E" w:rsidP="00FB192E">
      <w:r w:rsidRPr="00FB192E">
        <w:t>User can view song information such as singer, songwriter, release date...</w:t>
      </w:r>
    </w:p>
    <w:p w14:paraId="5BAB555E" w14:textId="3ABA433F" w:rsidR="00E60A6A" w:rsidRDefault="00E60A6A" w:rsidP="00E60A6A">
      <w:pPr>
        <w:pStyle w:val="Heading2"/>
      </w:pPr>
      <w:bookmarkStart w:id="30" w:name="_Toc120234059"/>
      <w:r>
        <w:t>Recommend song</w:t>
      </w:r>
      <w:bookmarkEnd w:id="30"/>
    </w:p>
    <w:p w14:paraId="16B296B7" w14:textId="1AD8F4E0" w:rsidR="00FB192E" w:rsidRPr="00FB192E" w:rsidRDefault="00FB192E" w:rsidP="00FB192E">
      <w:r w:rsidRPr="00FB192E">
        <w:t>Users can recommend the music they are listening to others.</w:t>
      </w:r>
    </w:p>
    <w:p w14:paraId="76FA885E" w14:textId="1F05917A" w:rsidR="00E60A6A" w:rsidRDefault="00E60A6A" w:rsidP="00FB192E">
      <w:pPr>
        <w:pStyle w:val="Heading2"/>
      </w:pPr>
      <w:bookmarkStart w:id="31" w:name="_Toc120234060"/>
      <w:r>
        <w:t>Back-ward</w:t>
      </w:r>
      <w:bookmarkEnd w:id="31"/>
    </w:p>
    <w:p w14:paraId="33AAB589" w14:textId="0C680276" w:rsidR="00FB192E" w:rsidRPr="00FB192E" w:rsidRDefault="00FB192E" w:rsidP="00FB192E">
      <w:r w:rsidRPr="00FB192E">
        <w:t>Users can listen to the music they just listened to before.</w:t>
      </w:r>
    </w:p>
    <w:p w14:paraId="39EB4430" w14:textId="0D332A0F" w:rsidR="00E60A6A" w:rsidRDefault="00E60A6A" w:rsidP="00FB192E">
      <w:pPr>
        <w:pStyle w:val="Heading2"/>
      </w:pPr>
      <w:bookmarkStart w:id="32" w:name="_Toc120234061"/>
      <w:r>
        <w:t>For-ward</w:t>
      </w:r>
      <w:bookmarkEnd w:id="32"/>
    </w:p>
    <w:p w14:paraId="7EE135F8" w14:textId="2B6FCF12" w:rsidR="00FB192E" w:rsidRPr="00FB192E" w:rsidRDefault="00FB192E" w:rsidP="00FB192E">
      <w:r w:rsidRPr="00FB192E">
        <w:t>Users can skip to the next song.</w:t>
      </w:r>
    </w:p>
    <w:p w14:paraId="78C7C5A0" w14:textId="1036F24C" w:rsidR="00E60A6A" w:rsidRDefault="00E60A6A" w:rsidP="00E60A6A">
      <w:pPr>
        <w:pStyle w:val="Heading2"/>
      </w:pPr>
      <w:bookmarkStart w:id="33" w:name="_Toc120234062"/>
      <w:r>
        <w:t>Rate song</w:t>
      </w:r>
      <w:bookmarkEnd w:id="33"/>
    </w:p>
    <w:p w14:paraId="26F9F493" w14:textId="3C9AED2B" w:rsidR="00FB192E" w:rsidRPr="00FB192E" w:rsidRDefault="00FB192E" w:rsidP="00FB192E">
      <w:r>
        <w:t>Users can rate the song.</w:t>
      </w:r>
    </w:p>
    <w:p w14:paraId="788EE806" w14:textId="77777777" w:rsidR="00000000" w:rsidRDefault="00000000">
      <w:pPr>
        <w:pStyle w:val="Heading1"/>
      </w:pPr>
      <w:bookmarkStart w:id="34" w:name="_Toc120234063"/>
      <w:r>
        <w:t>Extension Points</w:t>
      </w:r>
      <w:bookmarkEnd w:id="34"/>
    </w:p>
    <w:p w14:paraId="3DEB3840" w14:textId="70B78556" w:rsidR="00000000" w:rsidRDefault="00E60A6A">
      <w:pPr>
        <w:pStyle w:val="Heading2"/>
      </w:pPr>
      <w:bookmarkStart w:id="35" w:name="_Toc120234064"/>
      <w:r>
        <w:t>Rate song</w:t>
      </w:r>
      <w:bookmarkEnd w:id="35"/>
    </w:p>
    <w:p w14:paraId="03D9D7B4" w14:textId="7B67A659" w:rsidR="005F48A3" w:rsidRDefault="00E60A6A" w:rsidP="00FB192E">
      <w:r w:rsidRPr="00E60A6A">
        <w:t>Users can rate the song when they hear at least 40% of the song</w:t>
      </w:r>
      <w:r>
        <w:t>.</w:t>
      </w:r>
    </w:p>
    <w:sectPr w:rsidR="005F48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9A65" w14:textId="77777777" w:rsidR="005F48A3" w:rsidRDefault="005F48A3">
      <w:pPr>
        <w:spacing w:line="240" w:lineRule="auto"/>
      </w:pPr>
      <w:r>
        <w:separator/>
      </w:r>
    </w:p>
  </w:endnote>
  <w:endnote w:type="continuationSeparator" w:id="0">
    <w:p w14:paraId="3B2E6EEA" w14:textId="77777777" w:rsidR="005F48A3" w:rsidRDefault="005F4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23CC4B6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A9143" w14:textId="77777777" w:rsidR="00000000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A394D9" w14:textId="33C1C31D" w:rsidR="00000000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41536">
              <w:t>T</w:t>
            </w:r>
          </w:fldSimple>
          <w:r w:rsidR="00C41536">
            <w:t>eam 11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153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923D0C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0533B4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809D" w14:textId="77777777" w:rsidR="005F48A3" w:rsidRDefault="005F48A3">
      <w:pPr>
        <w:spacing w:line="240" w:lineRule="auto"/>
      </w:pPr>
      <w:r>
        <w:separator/>
      </w:r>
    </w:p>
  </w:footnote>
  <w:footnote w:type="continuationSeparator" w:id="0">
    <w:p w14:paraId="370FB396" w14:textId="77777777" w:rsidR="005F48A3" w:rsidRDefault="005F4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6677" w14:textId="77777777" w:rsidR="00000000" w:rsidRDefault="00000000">
    <w:pPr>
      <w:rPr>
        <w:sz w:val="24"/>
      </w:rPr>
    </w:pPr>
  </w:p>
  <w:p w14:paraId="5413D98B" w14:textId="77777777" w:rsidR="00000000" w:rsidRDefault="00000000">
    <w:pPr>
      <w:pBdr>
        <w:top w:val="single" w:sz="6" w:space="1" w:color="auto"/>
      </w:pBdr>
      <w:rPr>
        <w:sz w:val="24"/>
      </w:rPr>
    </w:pPr>
  </w:p>
  <w:p w14:paraId="188D7C12" w14:textId="17A318BA" w:rsidR="00000000" w:rsidRDefault="00C415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11</w:t>
    </w:r>
  </w:p>
  <w:p w14:paraId="06DD7876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79630A0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1B72568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E828731" w14:textId="3A78F46D" w:rsidR="00000000" w:rsidRDefault="00C41536">
          <w:r>
            <w:t>Music Mobile App</w:t>
          </w:r>
        </w:p>
      </w:tc>
      <w:tc>
        <w:tcPr>
          <w:tcW w:w="3179" w:type="dxa"/>
        </w:tcPr>
        <w:p w14:paraId="30893992" w14:textId="0740EA3B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0000" w14:paraId="2E824E7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C6F4820" w14:textId="23ABAF7F" w:rsidR="00000000" w:rsidRDefault="00000000">
          <w:fldSimple w:instr="title  \* Mergeformat ">
            <w:r>
              <w:t xml:space="preserve">Use-Case Specification: Use-Case </w:t>
            </w:r>
          </w:fldSimple>
          <w:r w:rsidR="00C41536">
            <w:t>Play Music</w:t>
          </w:r>
        </w:p>
      </w:tc>
      <w:tc>
        <w:tcPr>
          <w:tcW w:w="3179" w:type="dxa"/>
        </w:tcPr>
        <w:p w14:paraId="242EB27E" w14:textId="4167B76A" w:rsidR="00000000" w:rsidRDefault="00000000">
          <w:r>
            <w:t xml:space="preserve">  Date:  </w:t>
          </w:r>
          <w:r w:rsidR="00C41536">
            <w:t>25/11/2022</w:t>
          </w:r>
        </w:p>
      </w:tc>
    </w:tr>
    <w:tr w:rsidR="00000000" w14:paraId="65606DE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5808D1AB" w14:textId="77777777" w:rsidR="00000000" w:rsidRDefault="00000000">
          <w:r>
            <w:t>&lt;document identifier&gt;</w:t>
          </w:r>
        </w:p>
      </w:tc>
    </w:tr>
  </w:tbl>
  <w:p w14:paraId="3F66110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615664">
    <w:abstractNumId w:val="0"/>
  </w:num>
  <w:num w:numId="2" w16cid:durableId="73455265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45191797">
    <w:abstractNumId w:val="9"/>
  </w:num>
  <w:num w:numId="4" w16cid:durableId="1523207591">
    <w:abstractNumId w:val="19"/>
  </w:num>
  <w:num w:numId="5" w16cid:durableId="1353264465">
    <w:abstractNumId w:val="14"/>
  </w:num>
  <w:num w:numId="6" w16cid:durableId="705830967">
    <w:abstractNumId w:val="13"/>
  </w:num>
  <w:num w:numId="7" w16cid:durableId="608465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1676550">
    <w:abstractNumId w:val="2"/>
  </w:num>
  <w:num w:numId="9" w16cid:durableId="31924876">
    <w:abstractNumId w:val="18"/>
  </w:num>
  <w:num w:numId="10" w16cid:durableId="117263034">
    <w:abstractNumId w:val="3"/>
  </w:num>
  <w:num w:numId="11" w16cid:durableId="2086800016">
    <w:abstractNumId w:val="10"/>
  </w:num>
  <w:num w:numId="12" w16cid:durableId="1660689607">
    <w:abstractNumId w:val="8"/>
  </w:num>
  <w:num w:numId="13" w16cid:durableId="1081683765">
    <w:abstractNumId w:val="17"/>
  </w:num>
  <w:num w:numId="14" w16cid:durableId="1045983407">
    <w:abstractNumId w:val="7"/>
  </w:num>
  <w:num w:numId="15" w16cid:durableId="675696414">
    <w:abstractNumId w:val="4"/>
  </w:num>
  <w:num w:numId="16" w16cid:durableId="472881">
    <w:abstractNumId w:val="16"/>
  </w:num>
  <w:num w:numId="17" w16cid:durableId="449252627">
    <w:abstractNumId w:val="12"/>
  </w:num>
  <w:num w:numId="18" w16cid:durableId="1437287576">
    <w:abstractNumId w:val="5"/>
  </w:num>
  <w:num w:numId="19" w16cid:durableId="933512922">
    <w:abstractNumId w:val="11"/>
  </w:num>
  <w:num w:numId="20" w16cid:durableId="1516915546">
    <w:abstractNumId w:val="6"/>
  </w:num>
  <w:num w:numId="21" w16cid:durableId="1361910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536"/>
    <w:rsid w:val="004E3701"/>
    <w:rsid w:val="005F48A3"/>
    <w:rsid w:val="007B1ECA"/>
    <w:rsid w:val="00C41536"/>
    <w:rsid w:val="00E60A6A"/>
    <w:rsid w:val="00F34EB2"/>
    <w:rsid w:val="00F55939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EA451"/>
  <w15:chartTrackingRefBased/>
  <w15:docId w15:val="{704A7D72-76FE-4289-8554-2E67187D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 Play Music.docx</Template>
  <TotalTime>7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TRẦN THỊ TUYẾT NHUNG</cp:lastModifiedBy>
  <cp:revision>3</cp:revision>
  <cp:lastPrinted>1601-01-01T00:00:00Z</cp:lastPrinted>
  <dcterms:created xsi:type="dcterms:W3CDTF">2022-11-24T19:00:00Z</dcterms:created>
  <dcterms:modified xsi:type="dcterms:W3CDTF">2022-11-24T19:08:00Z</dcterms:modified>
</cp:coreProperties>
</file>